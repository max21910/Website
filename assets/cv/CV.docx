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457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’hôte principal"/>
      </w:tblPr>
      <w:tblGrid>
        <w:gridCol w:w="3676"/>
        <w:gridCol w:w="6502"/>
      </w:tblGrid>
      <w:tr w:rsidR="002C2CDD" w:rsidRPr="00333CD3" w14:paraId="00B05EC0" w14:textId="77777777" w:rsidTr="00830E36">
        <w:tc>
          <w:tcPr>
            <w:tcW w:w="3676" w:type="dxa"/>
            <w:shd w:val="clear" w:color="auto" w:fill="FFFFFF" w:themeFill="background1"/>
            <w:tcMar>
              <w:top w:w="504" w:type="dxa"/>
              <w:right w:w="720" w:type="dxa"/>
            </w:tcMar>
          </w:tcPr>
          <w:p w14:paraId="6DA9C41F" w14:textId="14335072" w:rsidR="00523479" w:rsidRDefault="00E02DCD" w:rsidP="00830E36">
            <w:pPr>
              <w:pStyle w:val="Initiales"/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1" allowOverlap="1" wp14:anchorId="02EB0686" wp14:editId="2FD203FE">
                      <wp:simplePos x="0" y="0"/>
                      <wp:positionH relativeFrom="column">
                        <wp:posOffset>18415</wp:posOffset>
                      </wp:positionH>
                      <wp:positionV relativeFrom="page">
                        <wp:posOffset>-622300</wp:posOffset>
                      </wp:positionV>
                      <wp:extent cx="6665595" cy="1760220"/>
                      <wp:effectExtent l="0" t="0" r="3175" b="5080"/>
                      <wp:wrapNone/>
                      <wp:docPr id="1" name="Groupe 1" descr="Graphismes d’en-tê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760220"/>
                                <a:chOff x="0" y="-56216"/>
                                <a:chExt cx="6665911" cy="1810385"/>
                              </a:xfrm>
                            </wpg:grpSpPr>
                            <wps:wsp>
                              <wps:cNvPr id="43" name="Rectangle roug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ercle rouge"/>
                              <wps:cNvSpPr/>
                              <wps:spPr>
                                <a:xfrm>
                                  <a:off x="0" y="-56216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ercle blanc"/>
                              <wps:cNvSpPr/>
                              <wps:spPr>
                                <a:xfrm>
                                  <a:off x="55812" y="33993"/>
                                  <a:ext cx="1703606" cy="1633355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925138" id="Groupe 1" o:spid="_x0000_s1026" alt="Graphismes d’en-tête" style="position:absolute;margin-left:1.45pt;margin-top:-49pt;width:524.85pt;height:138.6pt;z-index:251659264;mso-width-percent:858;mso-position-vertical-relative:page;mso-width-percent:858" coordorigin=",-562" coordsize="66659,1810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">
                      <v:rect id="Rectangle roug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ercle rouge" o:spid="_x0000_s1028" type="#_x0000_t23" style="position:absolute;top:-562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Cercle blanc" o:spid="_x0000_s1029" style="position:absolute;left:558;top:339;width:17036;height:163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" stroked="f" strokeweight="1pt">
                        <v:fill r:id="rId9" o:title="" recolor="t" rotate="t" type="frame"/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es:"/>
                <w:tag w:val="Initiales:"/>
                <w:id w:val="-606576828"/>
                <w:placeholder>
                  <w:docPart w:val="39E58B898032CA40B51307872405BBC8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 w:rsidR="0033608A">
                  <w:t>V</w:t>
                </w:r>
                <w:r w:rsidR="0033608A" w:rsidRPr="00333CD3">
                  <w:t>N</w:t>
                </w:r>
              </w:sdtContent>
            </w:sdt>
          </w:p>
          <w:p w14:paraId="24D5C2D6" w14:textId="77777777" w:rsidR="00A50939" w:rsidRPr="00333CD3" w:rsidRDefault="00000000" w:rsidP="00830E36">
            <w:pPr>
              <w:pStyle w:val="Heading3"/>
            </w:pPr>
            <w:sdt>
              <w:sdtPr>
                <w:alias w:val="Objectif :"/>
                <w:tag w:val="Objectif :"/>
                <w:id w:val="319159961"/>
                <w:placeholder>
                  <w:docPart w:val="B5975EBA04A2D045B001DD2124AB56E6"/>
                </w:placeholder>
                <w:temporary/>
                <w:showingPlcHdr/>
                <w15:appearance w15:val="hidden"/>
              </w:sdtPr>
              <w:sdtContent>
                <w:r w:rsidR="00E12C60">
                  <w:rPr>
                    <w:lang w:bidi="fr-FR"/>
                  </w:rPr>
                  <w:t>Objectif</w:t>
                </w:r>
              </w:sdtContent>
            </w:sdt>
          </w:p>
          <w:p w14:paraId="37A06309" w14:textId="5C041F3D" w:rsidR="002C2CDD" w:rsidRPr="00333CD3" w:rsidRDefault="00D445F5" w:rsidP="00830E36">
            <w:r>
              <w:t xml:space="preserve">Je recherche un travail saisonnier pour cet </w:t>
            </w:r>
            <w:r w:rsidR="00271581">
              <w:t>été.</w:t>
            </w:r>
          </w:p>
          <w:p w14:paraId="1F041B33" w14:textId="77777777" w:rsidR="002C2CDD" w:rsidRPr="00333CD3" w:rsidRDefault="00000000" w:rsidP="00830E36">
            <w:pPr>
              <w:pStyle w:val="Heading3"/>
            </w:pPr>
            <w:sdt>
              <w:sdtPr>
                <w:alias w:val="Compétences :"/>
                <w:tag w:val="Compétences :"/>
                <w:id w:val="1490835561"/>
                <w:placeholder>
                  <w:docPart w:val="58CF7C11B2903E4B8AA9EB6404A400F9"/>
                </w:placeholder>
                <w:temporary/>
                <w:showingPlcHdr/>
                <w15:appearance w15:val="hidden"/>
              </w:sdtPr>
              <w:sdtContent>
                <w:r w:rsidR="00BB1D9E" w:rsidRPr="00BB1D9E">
                  <w:rPr>
                    <w:lang w:bidi="fr-FR"/>
                  </w:rPr>
                  <w:t>COMPÉTENCES</w:t>
                </w:r>
              </w:sdtContent>
            </w:sdt>
          </w:p>
          <w:p w14:paraId="14D236F4" w14:textId="0FE6D856" w:rsidR="00D445F5" w:rsidRDefault="00797BAF" w:rsidP="00830E36">
            <w:r>
              <w:t>Actuellement en Terminale BAC</w:t>
            </w:r>
            <w:r w:rsidR="006504F1">
              <w:t xml:space="preserve"> technologique </w:t>
            </w:r>
            <w:r w:rsidR="00D445F5">
              <w:t>Sti2D (</w:t>
            </w:r>
            <w:r w:rsidR="00D445F5" w:rsidRPr="00D445F5">
              <w:t>sciences et technologies de l'industrie et du développement durable</w:t>
            </w:r>
            <w:r w:rsidR="00D445F5">
              <w:t>).</w:t>
            </w:r>
          </w:p>
          <w:p w14:paraId="7AED2A72" w14:textId="77777777" w:rsidR="006504F1" w:rsidRDefault="006504F1" w:rsidP="00830E36"/>
          <w:p w14:paraId="4B9C6E0C" w14:textId="77777777" w:rsidR="006504F1" w:rsidRDefault="00D445F5" w:rsidP="00830E36">
            <w:r>
              <w:t xml:space="preserve">Je fais preuve de grande </w:t>
            </w:r>
            <w:r w:rsidRPr="00D445F5">
              <w:t>capacité d’adaptation</w:t>
            </w:r>
            <w:r w:rsidR="006504F1">
              <w:t>.</w:t>
            </w:r>
          </w:p>
          <w:p w14:paraId="1C9ABB5F" w14:textId="3B1942D0" w:rsidR="00D445F5" w:rsidRDefault="006504F1" w:rsidP="00830E36">
            <w:r>
              <w:t xml:space="preserve"> J</w:t>
            </w:r>
            <w:r w:rsidR="00D445F5" w:rsidRPr="00D445F5">
              <w:t>e suis capable de travailler aussi bien de manière indépendante qu’au sein d’une équipe</w:t>
            </w:r>
            <w:r w:rsidR="00D445F5">
              <w:t>.</w:t>
            </w:r>
          </w:p>
          <w:p w14:paraId="5324EC72" w14:textId="4A8FA4CF" w:rsidR="00C14785" w:rsidRDefault="00C14785" w:rsidP="00830E36"/>
          <w:p w14:paraId="03B27969" w14:textId="41CAA7C3" w:rsidR="00C14785" w:rsidRPr="00333CD3" w:rsidRDefault="00C14785" w:rsidP="00830E36">
            <w:r>
              <w:t>Je suis véhiculé</w:t>
            </w:r>
            <w:r w:rsidR="00F014FC">
              <w:t>.</w:t>
            </w:r>
          </w:p>
          <w:p w14:paraId="7B943F94" w14:textId="464EC026" w:rsidR="00741125" w:rsidRPr="00333CD3" w:rsidRDefault="00741125" w:rsidP="00830E36">
            <w:pPr>
              <w:pStyle w:val="Heading4"/>
              <w:ind w:left="720"/>
            </w:pPr>
          </w:p>
        </w:tc>
        <w:tc>
          <w:tcPr>
            <w:tcW w:w="650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76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Tableau de disposition de titre"/>
            </w:tblPr>
            <w:tblGrid>
              <w:gridCol w:w="6761"/>
            </w:tblGrid>
            <w:tr w:rsidR="00C612DA" w:rsidRPr="00333CD3" w14:paraId="6A2A48DE" w14:textId="77777777" w:rsidTr="003E4471">
              <w:trPr>
                <w:trHeight w:hRule="exact" w:val="1362"/>
              </w:trPr>
              <w:tc>
                <w:tcPr>
                  <w:tcW w:w="6761" w:type="dxa"/>
                  <w:vAlign w:val="center"/>
                </w:tcPr>
                <w:p w14:paraId="0157F89F" w14:textId="24739CB0" w:rsidR="00C612DA" w:rsidRPr="00333CD3" w:rsidRDefault="00830E36" w:rsidP="00372C05">
                  <w:pPr>
                    <w:pStyle w:val="Heading1"/>
                    <w:framePr w:hSpace="141" w:wrap="around" w:hAnchor="margin" w:y="457"/>
                    <w:outlineLvl w:val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770DCEF3" wp14:editId="04E19EB2">
                            <wp:simplePos x="0" y="0"/>
                            <wp:positionH relativeFrom="column">
                              <wp:posOffset>307975</wp:posOffset>
                            </wp:positionH>
                            <wp:positionV relativeFrom="paragraph">
                              <wp:posOffset>-22225</wp:posOffset>
                            </wp:positionV>
                            <wp:extent cx="3064510" cy="764540"/>
                            <wp:effectExtent l="0" t="0" r="0" b="0"/>
                            <wp:wrapNone/>
                            <wp:docPr id="23" name="Zone de texte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064510" cy="7645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alpha val="0"/>
                                      </a:schemeClr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24ED6CC" w14:textId="21EAA3CE" w:rsidR="00830E36" w:rsidRPr="00830E36" w:rsidRDefault="00830E36" w:rsidP="00830E36">
                                        <w:pPr>
                                          <w:jc w:val="center"/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830E36"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>Maxime DUPONT-JOURDAN</w:t>
                                        </w:r>
                                      </w:p>
                                      <w:p w14:paraId="634A4886" w14:textId="419AD2E7" w:rsidR="00830E36" w:rsidRPr="00830E36" w:rsidRDefault="00830E36" w:rsidP="00830E36">
                                        <w:pPr>
                                          <w:jc w:val="center"/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30E36"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18 ans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70DCEF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Zone de texte 23" o:spid="_x0000_s1026" type="#_x0000_t202" style="position:absolute;left:0;text-align:left;margin-left:24.25pt;margin-top:-1.75pt;width:241.3pt;height:6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" fillcolor="white [3201]" stroked="f" strokeweight=".5pt">
                            <v:fill opacity="0"/>
                            <v:textbox>
                              <w:txbxContent>
                                <w:p w14:paraId="024ED6CC" w14:textId="21EAA3CE" w:rsidR="00830E36" w:rsidRPr="00830E36" w:rsidRDefault="00830E36" w:rsidP="00830E36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830E36"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Maxime DUPONT-JOURDAN</w:t>
                                  </w:r>
                                </w:p>
                                <w:p w14:paraId="634A4886" w14:textId="419AD2E7" w:rsidR="00830E36" w:rsidRPr="00830E36" w:rsidRDefault="00830E36" w:rsidP="00830E36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830E36"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18 ans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sdt>
                    <w:sdtPr>
                      <w:alias w:val="Votre nom :"/>
                      <w:tag w:val="Votre nom :"/>
                      <w:id w:val="1982421306"/>
                      <w:placeholder>
                        <w:docPart w:val="D2DB33217F54894C8F8BA3CB238A1A62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Content>
                      <w:r w:rsidR="003E4471">
                        <w:t>Maxime Dupont-Jourdan</w:t>
                      </w:r>
                    </w:sdtContent>
                  </w:sdt>
                </w:p>
                <w:p w14:paraId="26E995F3" w14:textId="515E29BA" w:rsidR="00C612DA" w:rsidRPr="00333CD3" w:rsidRDefault="00C612DA" w:rsidP="00372C05">
                  <w:pPr>
                    <w:pStyle w:val="Heading2"/>
                    <w:framePr w:hSpace="141" w:wrap="around" w:hAnchor="margin" w:y="457"/>
                    <w:outlineLvl w:val="1"/>
                  </w:pPr>
                </w:p>
              </w:tc>
            </w:tr>
          </w:tbl>
          <w:p w14:paraId="733A5DD3" w14:textId="77777777" w:rsidR="002C2CDD" w:rsidRPr="00333CD3" w:rsidRDefault="00000000" w:rsidP="00830E36">
            <w:pPr>
              <w:pStyle w:val="Heading3"/>
            </w:pPr>
            <w:sdt>
              <w:sdtPr>
                <w:alias w:val="Expérience :"/>
                <w:tag w:val="Expérience :"/>
                <w:id w:val="1217937480"/>
                <w:placeholder>
                  <w:docPart w:val="F47AF5AB7935AD4AB12BF17B83DB6B08"/>
                </w:placeholder>
                <w:temporary/>
                <w:showingPlcHdr/>
                <w15:appearance w15:val="hidden"/>
              </w:sdtPr>
              <w:sdtContent>
                <w:r w:rsidR="009947B0" w:rsidRPr="009947B0">
                  <w:rPr>
                    <w:lang w:bidi="fr-FR"/>
                  </w:rPr>
                  <w:t>EXPÉRIENCE</w:t>
                </w:r>
              </w:sdtContent>
            </w:sdt>
          </w:p>
          <w:p w14:paraId="635EAD73" w14:textId="17588DFE" w:rsidR="00372C05" w:rsidRPr="00333CD3" w:rsidRDefault="00372C05" w:rsidP="00372C05">
            <w:pPr>
              <w:pStyle w:val="Heading4"/>
            </w:pPr>
            <w:r>
              <w:t>Vendange</w:t>
            </w:r>
            <w:r w:rsidRPr="00333CD3">
              <w:rPr>
                <w:lang w:bidi="fr-FR"/>
              </w:rPr>
              <w:t xml:space="preserve"> • </w:t>
            </w:r>
            <w:r>
              <w:t>202</w:t>
            </w:r>
            <w:r>
              <w:t>2</w:t>
            </w:r>
          </w:p>
          <w:p w14:paraId="42310D69" w14:textId="77777777" w:rsidR="00372C05" w:rsidRPr="00333CD3" w:rsidRDefault="00372C05" w:rsidP="00372C05">
            <w:r>
              <w:t>Vendange au domaine REMOISSENET à Beaune.</w:t>
            </w:r>
          </w:p>
          <w:p w14:paraId="574A95B9" w14:textId="77777777" w:rsidR="00372C05" w:rsidRDefault="00372C05" w:rsidP="00830E36">
            <w:pPr>
              <w:pStyle w:val="Heading4"/>
            </w:pPr>
          </w:p>
          <w:p w14:paraId="1E1C49AC" w14:textId="7605CB06" w:rsidR="00B7242D" w:rsidRPr="00333CD3" w:rsidRDefault="00B7242D" w:rsidP="00830E36">
            <w:pPr>
              <w:pStyle w:val="Heading4"/>
            </w:pPr>
            <w:r>
              <w:t>Vendange</w:t>
            </w:r>
            <w:r w:rsidRPr="00333CD3">
              <w:rPr>
                <w:lang w:bidi="fr-FR"/>
              </w:rPr>
              <w:t xml:space="preserve"> • </w:t>
            </w:r>
            <w:r>
              <w:t>2020</w:t>
            </w:r>
          </w:p>
          <w:p w14:paraId="3E4313A4" w14:textId="2CFF7564" w:rsidR="00B7242D" w:rsidRPr="00333CD3" w:rsidRDefault="00B7242D" w:rsidP="00830E36">
            <w:r>
              <w:t>Vendange</w:t>
            </w:r>
            <w:r w:rsidR="00291FA6">
              <w:t xml:space="preserve"> au</w:t>
            </w:r>
            <w:r w:rsidR="0055641C">
              <w:t xml:space="preserve"> domaine </w:t>
            </w:r>
            <w:r>
              <w:t>R</w:t>
            </w:r>
            <w:r w:rsidR="00291FA6">
              <w:t>EMOISSENET</w:t>
            </w:r>
            <w:r>
              <w:t xml:space="preserve"> </w:t>
            </w:r>
            <w:r w:rsidR="0055641C">
              <w:t xml:space="preserve">à </w:t>
            </w:r>
            <w:r>
              <w:t>Beaune</w:t>
            </w:r>
            <w:r w:rsidR="000D5A6C">
              <w:t>.</w:t>
            </w:r>
          </w:p>
          <w:p w14:paraId="25FEF9BB" w14:textId="01B7B924" w:rsidR="00B7242D" w:rsidRPr="00333CD3" w:rsidRDefault="00B7242D" w:rsidP="00830E36">
            <w:pPr>
              <w:pStyle w:val="Heading4"/>
            </w:pPr>
            <w:r>
              <w:t>signarama</w:t>
            </w:r>
            <w:r w:rsidRPr="00333CD3">
              <w:rPr>
                <w:lang w:bidi="fr-FR"/>
              </w:rPr>
              <w:t xml:space="preserve"> • </w:t>
            </w:r>
            <w:r>
              <w:t>2017</w:t>
            </w:r>
          </w:p>
          <w:p w14:paraId="41BF4DCE" w14:textId="72161E3C" w:rsidR="00B7242D" w:rsidRPr="00333CD3" w:rsidRDefault="00B7242D" w:rsidP="00830E36">
            <w:r>
              <w:t xml:space="preserve">Stage </w:t>
            </w:r>
            <w:r w:rsidR="00C14785">
              <w:t xml:space="preserve">dans le secteur de la communication et </w:t>
            </w:r>
            <w:r>
              <w:t>de</w:t>
            </w:r>
            <w:r w:rsidR="00C14785">
              <w:t xml:space="preserve"> la </w:t>
            </w:r>
            <w:r>
              <w:t>signalisation</w:t>
            </w:r>
            <w:r w:rsidR="007B6962">
              <w:t xml:space="preserve"> commerciale.</w:t>
            </w:r>
          </w:p>
          <w:p w14:paraId="17C7D7C5" w14:textId="77777777" w:rsidR="002C2CDD" w:rsidRPr="00372C05" w:rsidRDefault="00000000" w:rsidP="00830E36">
            <w:pPr>
              <w:pStyle w:val="Heading3"/>
            </w:pPr>
            <w:sdt>
              <w:sdtPr>
                <w:alias w:val="Formation :"/>
                <w:tag w:val="Formation :"/>
                <w:id w:val="1349516922"/>
                <w:placeholder>
                  <w:docPart w:val="FE46EF95458B5F4181E88B8EF3332022"/>
                </w:placeholder>
                <w:temporary/>
                <w:showingPlcHdr/>
                <w15:appearance w15:val="hidden"/>
              </w:sdtPr>
              <w:sdtContent>
                <w:r w:rsidR="002C2CDD" w:rsidRPr="00372C05">
                  <w:rPr>
                    <w:lang w:bidi="fr-FR"/>
                  </w:rPr>
                  <w:t>Formation</w:t>
                </w:r>
              </w:sdtContent>
            </w:sdt>
          </w:p>
          <w:p w14:paraId="5FB2F90C" w14:textId="2C9CF5B0" w:rsidR="00B7242D" w:rsidRPr="00372C05" w:rsidRDefault="00B7242D" w:rsidP="00830E36">
            <w:pPr>
              <w:pStyle w:val="Heading4"/>
            </w:pPr>
            <w:r w:rsidRPr="00372C05">
              <w:t>Bac Francais</w:t>
            </w:r>
            <w:r w:rsidRPr="00372C05">
              <w:rPr>
                <w:lang w:bidi="fr-FR"/>
              </w:rPr>
              <w:t xml:space="preserve"> • </w:t>
            </w:r>
            <w:r w:rsidRPr="00372C05">
              <w:t>202</w:t>
            </w:r>
            <w:r w:rsidR="00372C05">
              <w:t>2</w:t>
            </w:r>
            <w:r w:rsidRPr="00372C05">
              <w:rPr>
                <w:lang w:bidi="fr-FR"/>
              </w:rPr>
              <w:t xml:space="preserve"> • </w:t>
            </w:r>
            <w:r w:rsidRPr="00372C05">
              <w:t xml:space="preserve">Lycee </w:t>
            </w:r>
            <w:r w:rsidR="00372C05">
              <w:t>Saint Joseph dijon</w:t>
            </w:r>
          </w:p>
          <w:p w14:paraId="6015D248" w14:textId="2409C929" w:rsidR="002C2CDD" w:rsidRPr="00372C05" w:rsidRDefault="002C2CDD" w:rsidP="00830E36"/>
          <w:p w14:paraId="78C3A160" w14:textId="77777777" w:rsidR="00B7242D" w:rsidRPr="00333CD3" w:rsidRDefault="00B7242D" w:rsidP="00830E36">
            <w:pPr>
              <w:pStyle w:val="Heading4"/>
            </w:pPr>
            <w:r>
              <w:t>Brevet des collège</w:t>
            </w:r>
            <w:r w:rsidRPr="00333CD3">
              <w:rPr>
                <w:lang w:bidi="fr-FR"/>
              </w:rPr>
              <w:t xml:space="preserve"> • </w:t>
            </w:r>
            <w:r>
              <w:t>2017</w:t>
            </w:r>
            <w:r w:rsidRPr="00333CD3">
              <w:rPr>
                <w:lang w:bidi="fr-FR"/>
              </w:rPr>
              <w:t xml:space="preserve"> • </w:t>
            </w:r>
            <w:r>
              <w:t>Collège la champagne</w:t>
            </w:r>
          </w:p>
          <w:p w14:paraId="33ADB8B4" w14:textId="5A2C17D7" w:rsidR="002C2CDD" w:rsidRPr="00333CD3" w:rsidRDefault="002C2CDD" w:rsidP="00830E36"/>
          <w:p w14:paraId="2A938EC2" w14:textId="79BD8B10" w:rsidR="002C2CDD" w:rsidRPr="00333CD3" w:rsidRDefault="00D445F5" w:rsidP="00830E36">
            <w:pPr>
              <w:pStyle w:val="Heading3"/>
            </w:pPr>
            <w:r>
              <w:t xml:space="preserve">Centres d’intêret </w:t>
            </w:r>
          </w:p>
          <w:p w14:paraId="565CBC2C" w14:textId="24757F0E" w:rsidR="00D445F5" w:rsidRDefault="00271581" w:rsidP="00830E36">
            <w:r>
              <w:t>Je suis passionné par l’i</w:t>
            </w:r>
            <w:r w:rsidR="00D445F5">
              <w:t>nformatique</w:t>
            </w:r>
            <w:r>
              <w:t xml:space="preserve">, le </w:t>
            </w:r>
            <w:r w:rsidR="00D445F5">
              <w:t>graphisme</w:t>
            </w:r>
            <w:r>
              <w:t xml:space="preserve"> ainsi que les n</w:t>
            </w:r>
            <w:r w:rsidRPr="00271581">
              <w:t>ouvelles technologies</w:t>
            </w:r>
            <w:r>
              <w:t>.</w:t>
            </w:r>
          </w:p>
          <w:p w14:paraId="79D8793F" w14:textId="7E1FB175" w:rsidR="00271581" w:rsidRPr="00333CD3" w:rsidRDefault="00271581" w:rsidP="00830E36">
            <w:r>
              <w:t>J</w:t>
            </w:r>
            <w:r w:rsidR="00BB0829">
              <w:t>e suis titulaire de la formation de télépilotes d’aéronef civils circulant sans personne a bord.</w:t>
            </w:r>
          </w:p>
        </w:tc>
      </w:tr>
    </w:tbl>
    <w:p w14:paraId="092F9EC8" w14:textId="77777777" w:rsidR="00EF7CC9" w:rsidRPr="00333CD3" w:rsidRDefault="00EF7CC9" w:rsidP="00E22E87">
      <w:pPr>
        <w:pStyle w:val="NoSpacing"/>
      </w:pPr>
    </w:p>
    <w:sectPr w:rsidR="00EF7CC9" w:rsidRPr="00333CD3" w:rsidSect="00872034">
      <w:headerReference w:type="default" r:id="rId10"/>
      <w:footerReference w:type="default" r:id="rId11"/>
      <w:footerReference w:type="first" r:id="rId12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A6385" w14:textId="77777777" w:rsidR="00AF0CD1" w:rsidRDefault="00AF0CD1" w:rsidP="00713050">
      <w:pPr>
        <w:spacing w:line="240" w:lineRule="auto"/>
      </w:pPr>
      <w:r>
        <w:separator/>
      </w:r>
    </w:p>
  </w:endnote>
  <w:endnote w:type="continuationSeparator" w:id="0">
    <w:p w14:paraId="1753B6C5" w14:textId="77777777" w:rsidR="00AF0CD1" w:rsidRDefault="00AF0CD1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Tableau de disposition du pied de page"/>
    </w:tblPr>
    <w:tblGrid>
      <w:gridCol w:w="2545"/>
      <w:gridCol w:w="2545"/>
      <w:gridCol w:w="2544"/>
      <w:gridCol w:w="2544"/>
    </w:tblGrid>
    <w:tr w:rsidR="00C2098A" w14:paraId="349D08EF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1B0AFF8" w14:textId="77777777" w:rsidR="00C2098A" w:rsidRDefault="00CA3DF1" w:rsidP="00684488">
          <w:pPr>
            <w:pStyle w:val="Footer"/>
          </w:pPr>
          <w:r w:rsidRPr="00CA3DF1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7CDBF9A9" wp14:editId="1E05CCDF">
                    <wp:extent cx="329184" cy="329184"/>
                    <wp:effectExtent l="0" t="0" r="0" b="0"/>
                    <wp:docPr id="16" name="Groupe 102" descr="Icône de messageri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e 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e 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e libre 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angle isocèle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angle isocèle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angle isocèle 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06389D2" id="Groupe 102" o:spid="_x0000_s1026" alt="Icône de messagerie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">
                    <o:lock v:ext="edit" aspectratio="t"/>
                    <v:oval id="Ovale 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e 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orme libre 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angle isocèle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angle isocèle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 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25BABEA" w14:textId="77777777" w:rsidR="00C2098A" w:rsidRDefault="00C2098A" w:rsidP="00684488">
          <w:pPr>
            <w:pStyle w:val="Footer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5F913FE1" wp14:editId="624C95C5">
                    <wp:extent cx="329184" cy="329184"/>
                    <wp:effectExtent l="0" t="0" r="13970" b="13970"/>
                    <wp:docPr id="8" name="Groupe 4" descr="Icôn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ercle autour du symbol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ymbole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E1AB51D" id="Groupe 4" o:spid="_x0000_s1026" alt="Icône Twitter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rPvkkhIAAOZk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">
                    <o:lock v:ext="edit" aspectratio="t"/>
                    <v:shape id="Cercle autour du symbole Twitter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ymbole de Twitter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1DEFC5C" w14:textId="77777777" w:rsidR="00C2098A" w:rsidRDefault="00C2098A" w:rsidP="00684488">
          <w:pPr>
            <w:pStyle w:val="Footer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2F1A8A26" wp14:editId="283296A4">
                    <wp:extent cx="329184" cy="329184"/>
                    <wp:effectExtent l="0" t="0" r="13970" b="13970"/>
                    <wp:docPr id="9" name="Groupe 10" descr="Icône de téléph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ercle autour du 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B93FB68" id="Groupe 10" o:spid="_x0000_s1026" alt="Icône de téléphone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">
                    <o:lock v:ext="edit" aspectratio="t"/>
                    <v:shape id="Cercle autour du symbole de téléphone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ymbole de téléphone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28432C8" w14:textId="77777777" w:rsidR="00C2098A" w:rsidRDefault="00C2098A" w:rsidP="00684488">
          <w:pPr>
            <w:pStyle w:val="Footer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37C9EC51" wp14:editId="587BB7FD">
                    <wp:extent cx="329184" cy="329184"/>
                    <wp:effectExtent l="0" t="0" r="13970" b="13970"/>
                    <wp:docPr id="12" name="Groupe 16" descr="Icôn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ercle autour du symbol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ymbole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9701291" id="Groupe 16" o:spid="_x0000_s1026" alt="Icône LinkedI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">
                    <o:lock v:ext="edit" aspectratio="t"/>
                    <v:shape id="Cercle autour du symbole LinkedIn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ymbole de LinkedIn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2BC61CCA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-mail :"/>
            <w:tag w:val="E-mail :"/>
            <w:id w:val="-627010856"/>
            <w:placeholder>
              <w:docPart w:val="9F4886DB3045C5429DB6A5313D03F54C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Content>
            <w:p w14:paraId="076C9058" w14:textId="6DA8145B" w:rsidR="00684488" w:rsidRPr="00CA3DF1" w:rsidRDefault="007E7549" w:rsidP="00811117">
              <w:pPr>
                <w:pStyle w:val="Footer"/>
              </w:pPr>
              <w:r>
                <w:t>Maxime21160@icloud.com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 :"/>
            <w:tag w:val="Twitter :"/>
            <w:id w:val="-642033892"/>
            <w:placeholder>
              <w:docPart w:val="D211C155B85A24419CFE2A1F779DD5FF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Content>
            <w:p w14:paraId="6AEA3970" w14:textId="77777777" w:rsidR="00684488" w:rsidRPr="00C2098A" w:rsidRDefault="00811117" w:rsidP="00811117">
              <w:pPr>
                <w:pStyle w:val="Footer"/>
              </w:pPr>
              <w:r>
                <w:rPr>
                  <w:lang w:bidi="fr-FR"/>
                </w:rPr>
                <w:t>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éléphone :"/>
            <w:tag w:val="Téléphone :"/>
            <w:id w:val="617408819"/>
            <w:placeholder>
              <w:docPart w:val="0F5FC0B9D1636D4E99C24304C5763215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p w14:paraId="36AA63BE" w14:textId="2CB12C05" w:rsidR="00684488" w:rsidRPr="00C2098A" w:rsidRDefault="007E7549" w:rsidP="00811117">
              <w:pPr>
                <w:pStyle w:val="Footer"/>
              </w:pPr>
              <w:r>
                <w:rPr>
                  <w:lang w:bidi="fr-FR"/>
                </w:rPr>
                <w:t>Votre nom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URL LinkedIn :"/>
            <w:tag w:val="URL LinkedIn :"/>
            <w:id w:val="-1413995599"/>
            <w:placeholder>
              <w:docPart w:val="4BA7335F1145A540B09A4576D665130B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14:paraId="41C132C9" w14:textId="06B399B0" w:rsidR="00684488" w:rsidRPr="00C2098A" w:rsidRDefault="00C5448C" w:rsidP="00811117">
              <w:pPr>
                <w:pStyle w:val="Footer"/>
              </w:pPr>
              <w:r>
                <w:t>1 route de noiron</w:t>
              </w:r>
              <w:r>
                <w:br/>
                <w:t>21910 Saulon la chapelle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4B4E11" w14:textId="77777777" w:rsidR="00C2098A" w:rsidRDefault="00217980" w:rsidP="00217980">
        <w:pPr>
          <w:pStyle w:val="Footer"/>
          <w:rPr>
            <w:noProof/>
          </w:rPr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B61C2A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436" w:type="pct"/>
      <w:tblInd w:w="-431" w:type="dxa"/>
      <w:tblLayout w:type="fixed"/>
      <w:tblLook w:val="04A0" w:firstRow="1" w:lastRow="0" w:firstColumn="1" w:lastColumn="0" w:noHBand="0" w:noVBand="1"/>
    </w:tblPr>
    <w:tblGrid>
      <w:gridCol w:w="3977"/>
      <w:gridCol w:w="3401"/>
      <w:gridCol w:w="3688"/>
    </w:tblGrid>
    <w:tr w:rsidR="00C5448C" w14:paraId="35D8B8D6" w14:textId="77777777" w:rsidTr="00B8429B">
      <w:trPr>
        <w:trHeight w:val="61"/>
      </w:trPr>
      <w:tc>
        <w:tcPr>
          <w:tcW w:w="2983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0C35A53" w14:textId="2105DBDF" w:rsidR="00C5448C" w:rsidRDefault="00ED1DF5" w:rsidP="00ED1DF5">
          <w:pPr>
            <w:pStyle w:val="Footer"/>
            <w:jc w:val="left"/>
          </w:pPr>
          <w:r>
            <w:t xml:space="preserve">                    </w:t>
          </w:r>
          <w:r w:rsidR="00C5448C" w:rsidRPr="00CA3DF1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23AA4FB6" wp14:editId="0A8C2698">
                    <wp:extent cx="329184" cy="329184"/>
                    <wp:effectExtent l="0" t="0" r="1270" b="1270"/>
                    <wp:docPr id="27" name="Groupe 102" descr="Icône de messageri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e 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e 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e libre 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angle isocèle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angle isocèle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angle isocèle 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C8DD6FA" id="Groupe 102" o:spid="_x0000_s1026" alt="Icône de messagerie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vVtu1xkIAADnOAAADgAAAAAAAAAAAAAAAAAuAgAAZHJzL2Uyb0RvYy54bWxQSwECLQAUAAYACAAA&#13;&#10;ACEA2yfDXNwAAAAIAQAADwAAAAAAAAAAAAAAAABzCgAAZHJzL2Rvd25yZXYueG1sUEsFBgAAAAAE&#13;&#10;AAQA8wAAAHwLAAAAAA==&#13;&#10;">
                    <o:lock v:ext="edit" aspectratio="t"/>
                    <v:oval id="Ovale 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e 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orme libre 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angle isocèle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angle isocèle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 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55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16D1BD6" w14:textId="70DD85E3" w:rsidR="00C5448C" w:rsidRDefault="00C5448C" w:rsidP="00C5448C">
          <w:pPr>
            <w:pStyle w:val="Footer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7D665477" wp14:editId="59C354F0">
                    <wp:extent cx="329184" cy="329184"/>
                    <wp:effectExtent l="0" t="0" r="13970" b="13970"/>
                    <wp:docPr id="37" name="Groupe 10" descr="Icône de téléph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ercle autour du 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39F61EE" id="Groupe 10" o:spid="_x0000_s1026" alt="Icône de téléphone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uG1H3AERAACGXQAADgAAAAAAAAAAAAAAAAAuAgAAZHJzL2Uyb0RvYy54bWxQSwECLQAUAAYACAAA&#13;&#10;ACEA2yfDXNwAAAAIAQAADwAAAAAAAAAAAAAAAABbEwAAZHJzL2Rvd25yZXYueG1sUEsFBgAAAAAE&#13;&#10;AAQA8wAAAGQUAAAAAA==&#13;&#10;">
                    <o:lock v:ext="edit" aspectratio="t"/>
                    <v:shape id="Cercle autour du symbole de téléphone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ymbole de téléphone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76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1D1B9FC" w14:textId="66FD3C99" w:rsidR="00C5448C" w:rsidRDefault="00BB0829" w:rsidP="00C5448C">
          <w:pPr>
            <w:pStyle w:val="Foo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C8BB4A" wp14:editId="47633F02">
                    <wp:simplePos x="0" y="0"/>
                    <wp:positionH relativeFrom="margin">
                      <wp:posOffset>933060</wp:posOffset>
                    </wp:positionH>
                    <wp:positionV relativeFrom="margin">
                      <wp:posOffset>84</wp:posOffset>
                    </wp:positionV>
                    <wp:extent cx="342900" cy="347345"/>
                    <wp:effectExtent l="0" t="0" r="12700" b="8255"/>
                    <wp:wrapSquare wrapText="bothSides"/>
                    <wp:docPr id="5" name="Ellips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42900" cy="3473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5BCC8C3C" id="Ellipse 5" o:spid="_x0000_s1026" style="position:absolute;margin-left:73.45pt;margin-top:0;width:27pt;height:27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" fillcolor="#ea4e4e [3204]" strokecolor="#8a1010 [1604]" strokeweight="1pt">
                    <v:stroke joinstyle="miter"/>
                    <w10:wrap type="square" anchorx="margin" anchory="margin"/>
                  </v:oval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3895DE1" wp14:editId="32C7755C">
                <wp:simplePos x="0" y="0"/>
                <wp:positionH relativeFrom="column">
                  <wp:posOffset>967665</wp:posOffset>
                </wp:positionH>
                <wp:positionV relativeFrom="paragraph">
                  <wp:posOffset>1270</wp:posOffset>
                </wp:positionV>
                <wp:extent cx="295275" cy="295275"/>
                <wp:effectExtent l="0" t="0" r="0" b="0"/>
                <wp:wrapThrough wrapText="bothSides">
                  <wp:wrapPolygon edited="0">
                    <wp:start x="7432" y="929"/>
                    <wp:lineTo x="0" y="11148"/>
                    <wp:lineTo x="1858" y="19510"/>
                    <wp:lineTo x="18581" y="19510"/>
                    <wp:lineTo x="20439" y="11148"/>
                    <wp:lineTo x="13006" y="929"/>
                    <wp:lineTo x="7432" y="929"/>
                  </wp:wrapPolygon>
                </wp:wrapThrough>
                <wp:docPr id="15" name="Graphique 15" descr="Logement avec un remplissage u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Graphique 15" descr="Logement avec un remplissage uni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5448C" w:rsidRPr="00C2098A" w14:paraId="449F05B2" w14:textId="77777777" w:rsidTr="00B8429B">
      <w:trPr>
        <w:trHeight w:val="182"/>
      </w:trPr>
      <w:tc>
        <w:tcPr>
          <w:tcW w:w="2983" w:type="dxa"/>
          <w:tcMar>
            <w:top w:w="144" w:type="dxa"/>
            <w:left w:w="115" w:type="dxa"/>
            <w:right w:w="115" w:type="dxa"/>
          </w:tcMar>
        </w:tcPr>
        <w:p w14:paraId="5637BDBC" w14:textId="77777777" w:rsidR="00C5448C" w:rsidRPr="00CA3DF1" w:rsidRDefault="00000000" w:rsidP="00C5448C">
          <w:pPr>
            <w:pStyle w:val="Footer"/>
            <w:jc w:val="left"/>
          </w:pPr>
          <w:sdt>
            <w:sdtPr>
              <w:alias w:val="E-mail :"/>
              <w:tag w:val="E-mail :"/>
              <w:id w:val="-1689822732"/>
              <w:placeholder>
                <w:docPart w:val="E9D729F66FB7D043B13775E37C4A1A47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Content>
              <w:r w:rsidR="00C5448C">
                <w:t>Maxime21160@icloud.com</w:t>
              </w:r>
            </w:sdtContent>
          </w:sdt>
        </w:p>
      </w:tc>
      <w:tc>
        <w:tcPr>
          <w:tcW w:w="2551" w:type="dxa"/>
          <w:tcMar>
            <w:top w:w="144" w:type="dxa"/>
            <w:left w:w="115" w:type="dxa"/>
            <w:right w:w="115" w:type="dxa"/>
          </w:tcMar>
        </w:tcPr>
        <w:p w14:paraId="3376C6E4" w14:textId="22DFDEDE" w:rsidR="00C5448C" w:rsidRPr="00C2098A" w:rsidRDefault="00C5448C" w:rsidP="00C5448C">
          <w:pPr>
            <w:pStyle w:val="Footer"/>
          </w:pPr>
          <w:r>
            <w:t>06</w:t>
          </w:r>
          <w:r w:rsidR="00ED1DF5">
            <w:t xml:space="preserve"> 2</w:t>
          </w:r>
          <w:r>
            <w:t>9</w:t>
          </w:r>
          <w:r w:rsidR="00ED1DF5">
            <w:t xml:space="preserve"> </w:t>
          </w:r>
          <w:r>
            <w:t>02</w:t>
          </w:r>
          <w:r w:rsidR="00ED1DF5">
            <w:t xml:space="preserve"> </w:t>
          </w:r>
          <w:r>
            <w:t>73</w:t>
          </w:r>
          <w:r w:rsidR="00ED1DF5">
            <w:t xml:space="preserve"> </w:t>
          </w:r>
          <w:r>
            <w:t>21</w:t>
          </w:r>
        </w:p>
      </w:tc>
      <w:tc>
        <w:tcPr>
          <w:tcW w:w="2766" w:type="dxa"/>
          <w:tcMar>
            <w:top w:w="144" w:type="dxa"/>
            <w:left w:w="115" w:type="dxa"/>
            <w:right w:w="115" w:type="dxa"/>
          </w:tcMar>
        </w:tcPr>
        <w:sdt>
          <w:sdtPr>
            <w:alias w:val="URL LinkedIn :"/>
            <w:tag w:val="URL LinkedIn :"/>
            <w:id w:val="-1529023829"/>
            <w:placeholder>
              <w:docPart w:val="342E025395AB4143A3A309411B3D58FC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14:paraId="6EB8DA63" w14:textId="47DD1996" w:rsidR="00C5448C" w:rsidRPr="00C2098A" w:rsidRDefault="00C5448C" w:rsidP="00C5448C">
              <w:pPr>
                <w:pStyle w:val="Footer"/>
              </w:pPr>
              <w:r>
                <w:t>1 route de noiron</w:t>
              </w:r>
              <w:r>
                <w:br/>
                <w:t>21910 Saulon la chapelle</w:t>
              </w:r>
            </w:p>
          </w:sdtContent>
        </w:sdt>
      </w:tc>
    </w:tr>
  </w:tbl>
  <w:p w14:paraId="752884F3" w14:textId="2273DC87" w:rsidR="00217980" w:rsidRDefault="00C5448C">
    <w:pPr>
      <w:pStyle w:val="Footer"/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EE7FD" w14:textId="77777777" w:rsidR="00AF0CD1" w:rsidRDefault="00AF0CD1" w:rsidP="00713050">
      <w:pPr>
        <w:spacing w:line="240" w:lineRule="auto"/>
      </w:pPr>
      <w:r>
        <w:separator/>
      </w:r>
    </w:p>
  </w:footnote>
  <w:footnote w:type="continuationSeparator" w:id="0">
    <w:p w14:paraId="24EA4091" w14:textId="77777777" w:rsidR="00AF0CD1" w:rsidRDefault="00AF0CD1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au de disposition d’en-tête de page de suite"/>
    </w:tblPr>
    <w:tblGrid>
      <w:gridCol w:w="3679"/>
      <w:gridCol w:w="6499"/>
    </w:tblGrid>
    <w:tr w:rsidR="001A5CA9" w:rsidRPr="00F207C0" w14:paraId="64312045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616CC461" w14:textId="77777777" w:rsidR="001A5CA9" w:rsidRPr="00F207C0" w:rsidRDefault="00E02DCD" w:rsidP="00960D01">
          <w:pPr>
            <w:pStyle w:val="Initiales"/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6C97D874" wp14:editId="1857D6E6">
                    <wp:simplePos x="0" y="0"/>
                    <wp:positionH relativeFrom="column">
                      <wp:posOffset>3810</wp:posOffset>
                    </wp:positionH>
                    <wp:positionV relativeFrom="page">
                      <wp:posOffset>-477520</wp:posOffset>
                    </wp:positionV>
                    <wp:extent cx="6665595" cy="1733550"/>
                    <wp:effectExtent l="0" t="0" r="9525" b="19050"/>
                    <wp:wrapNone/>
                    <wp:docPr id="3" name="Groupe 3" descr="Image d’en-tête de page de suite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733550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ctangle roug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Cercle blanc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ercle roug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9569FFD" id="Groupe 3" o:spid="_x0000_s1026" alt="Image d’en-tête de page de suite" style="position:absolute;margin-left:.3pt;margin-top:-37.6pt;width:524.85pt;height:136.5pt;z-index:-251657216;mso-width-percent:858;mso-position-vertical-relative:page;mso-width-percent:858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">
                    <v:rect id="Rectangle roug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Cercle blanc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ercle roug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es:"/>
              <w:tag w:val="Initiales:"/>
              <w:id w:val="-1770154167"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r w:rsidR="00960D01">
                <w:t>V</w:t>
              </w:r>
              <w:r w:rsidR="00960D01" w:rsidRPr="00333CD3">
                <w:t>N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leau de disposition de titre"/>
          </w:tblPr>
          <w:tblGrid>
            <w:gridCol w:w="6499"/>
          </w:tblGrid>
          <w:tr w:rsidR="001A5CA9" w14:paraId="78D554C8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4B69FD9" w14:textId="4421D8A7" w:rsidR="001A5CA9" w:rsidRPr="009B3C40" w:rsidRDefault="00000000" w:rsidP="001A5CA9">
                <w:pPr>
                  <w:pStyle w:val="Heading1"/>
                  <w:outlineLvl w:val="0"/>
                </w:pPr>
                <w:sdt>
                  <w:sdtPr>
                    <w:alias w:val="Votre nom :"/>
                    <w:tag w:val="Votre nom 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Content>
                    <w:r w:rsidR="003E4471">
                      <w:t>Maxime Dupont-Jourdan</w:t>
                    </w:r>
                  </w:sdtContent>
                </w:sdt>
              </w:p>
              <w:p w14:paraId="0D1EFCCF" w14:textId="77777777" w:rsidR="001A5CA9" w:rsidRDefault="00000000" w:rsidP="001A5CA9">
                <w:pPr>
                  <w:pStyle w:val="Heading2"/>
                  <w:outlineLvl w:val="1"/>
                </w:pPr>
                <w:sdt>
                  <w:sdtPr>
                    <w:alias w:val="Profession ou secteur d’activité :"/>
                    <w:tag w:val="Profession ou secteur d’activité :"/>
                    <w:id w:val="1972160614"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Content>
                    <w:r w:rsidR="00E12C60">
                      <w:rPr>
                        <w:lang w:bidi="fr-FR"/>
                      </w:rPr>
                      <w:t>Profession ou secteur d’activité</w:t>
                    </w:r>
                  </w:sdtContent>
                </w:sdt>
                <w:r w:rsidR="00E12C60">
                  <w:rPr>
                    <w:lang w:bidi="fr-FR"/>
                  </w:rPr>
                  <w:t xml:space="preserve"> | </w:t>
                </w:r>
                <w:sdt>
                  <w:sdtPr>
                    <w:alias w:val="Lien vers d’autres pages en ligne :"/>
                    <w:tag w:val="Lien vers d’autres pages en ligne 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Content>
                    <w:r w:rsidR="001A5CA9" w:rsidRPr="009B3C40">
                      <w:rPr>
                        <w:lang w:bidi="fr-FR"/>
                      </w:rPr>
                      <w:t>Lien vers d’autres pages en ligne : Portfolio/Site web/Blog</w:t>
                    </w:r>
                  </w:sdtContent>
                </w:sdt>
              </w:p>
            </w:tc>
          </w:tr>
        </w:tbl>
        <w:p w14:paraId="2B2276B7" w14:textId="77777777" w:rsidR="001A5CA9" w:rsidRPr="00F207C0" w:rsidRDefault="001A5CA9" w:rsidP="001A5CA9"/>
      </w:tc>
    </w:tr>
  </w:tbl>
  <w:p w14:paraId="4BAFF672" w14:textId="77777777" w:rsidR="00217980" w:rsidRPr="001A5CA9" w:rsidRDefault="00217980" w:rsidP="001A5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71"/>
    <w:rsid w:val="00005BBB"/>
    <w:rsid w:val="00050243"/>
    <w:rsid w:val="00053087"/>
    <w:rsid w:val="00091382"/>
    <w:rsid w:val="000B0619"/>
    <w:rsid w:val="000B61CA"/>
    <w:rsid w:val="000D18B5"/>
    <w:rsid w:val="000D5A6C"/>
    <w:rsid w:val="000F7610"/>
    <w:rsid w:val="00114ED7"/>
    <w:rsid w:val="00140B0E"/>
    <w:rsid w:val="00150A38"/>
    <w:rsid w:val="001A5CA9"/>
    <w:rsid w:val="001B2AC1"/>
    <w:rsid w:val="001B403A"/>
    <w:rsid w:val="001D2CE4"/>
    <w:rsid w:val="00217980"/>
    <w:rsid w:val="002305B5"/>
    <w:rsid w:val="00271581"/>
    <w:rsid w:val="00271662"/>
    <w:rsid w:val="0027404F"/>
    <w:rsid w:val="00291FA6"/>
    <w:rsid w:val="00293B83"/>
    <w:rsid w:val="002B091C"/>
    <w:rsid w:val="002C1F2D"/>
    <w:rsid w:val="002C2CDD"/>
    <w:rsid w:val="002C728C"/>
    <w:rsid w:val="002D0CC8"/>
    <w:rsid w:val="002D45C6"/>
    <w:rsid w:val="002F03FA"/>
    <w:rsid w:val="002F1E85"/>
    <w:rsid w:val="00313E86"/>
    <w:rsid w:val="00333CD3"/>
    <w:rsid w:val="0033608A"/>
    <w:rsid w:val="00340365"/>
    <w:rsid w:val="00342B64"/>
    <w:rsid w:val="0035531D"/>
    <w:rsid w:val="00364079"/>
    <w:rsid w:val="00372C05"/>
    <w:rsid w:val="003C5528"/>
    <w:rsid w:val="003E430E"/>
    <w:rsid w:val="003E4471"/>
    <w:rsid w:val="004077FB"/>
    <w:rsid w:val="00424DD9"/>
    <w:rsid w:val="0046104A"/>
    <w:rsid w:val="004717C5"/>
    <w:rsid w:val="00523479"/>
    <w:rsid w:val="00543DB7"/>
    <w:rsid w:val="0055641C"/>
    <w:rsid w:val="005628D4"/>
    <w:rsid w:val="00570374"/>
    <w:rsid w:val="005729B0"/>
    <w:rsid w:val="005A1F28"/>
    <w:rsid w:val="005C460B"/>
    <w:rsid w:val="00641630"/>
    <w:rsid w:val="006504F1"/>
    <w:rsid w:val="00684488"/>
    <w:rsid w:val="006A3CE7"/>
    <w:rsid w:val="006A6F51"/>
    <w:rsid w:val="006C4C50"/>
    <w:rsid w:val="006D76B1"/>
    <w:rsid w:val="00713050"/>
    <w:rsid w:val="00741125"/>
    <w:rsid w:val="00746F7F"/>
    <w:rsid w:val="007569C1"/>
    <w:rsid w:val="00763832"/>
    <w:rsid w:val="007958C7"/>
    <w:rsid w:val="00797BAF"/>
    <w:rsid w:val="007B6962"/>
    <w:rsid w:val="007D2696"/>
    <w:rsid w:val="007E7549"/>
    <w:rsid w:val="00811117"/>
    <w:rsid w:val="00821EFE"/>
    <w:rsid w:val="00830E36"/>
    <w:rsid w:val="00841146"/>
    <w:rsid w:val="00850ABA"/>
    <w:rsid w:val="00872034"/>
    <w:rsid w:val="0088504C"/>
    <w:rsid w:val="0089382B"/>
    <w:rsid w:val="008A1907"/>
    <w:rsid w:val="008C6BCA"/>
    <w:rsid w:val="008C7B50"/>
    <w:rsid w:val="008E16EA"/>
    <w:rsid w:val="0091633A"/>
    <w:rsid w:val="009505FF"/>
    <w:rsid w:val="0095657C"/>
    <w:rsid w:val="00960D01"/>
    <w:rsid w:val="009947B0"/>
    <w:rsid w:val="009B3C40"/>
    <w:rsid w:val="00A4196A"/>
    <w:rsid w:val="00A42540"/>
    <w:rsid w:val="00A50939"/>
    <w:rsid w:val="00AA6A40"/>
    <w:rsid w:val="00AF0CD1"/>
    <w:rsid w:val="00B5664D"/>
    <w:rsid w:val="00B61C2A"/>
    <w:rsid w:val="00B7242D"/>
    <w:rsid w:val="00BA5B40"/>
    <w:rsid w:val="00BB0829"/>
    <w:rsid w:val="00BB1D9E"/>
    <w:rsid w:val="00BD0206"/>
    <w:rsid w:val="00BE73D7"/>
    <w:rsid w:val="00C03B8C"/>
    <w:rsid w:val="00C14785"/>
    <w:rsid w:val="00C2098A"/>
    <w:rsid w:val="00C37E3F"/>
    <w:rsid w:val="00C5444A"/>
    <w:rsid w:val="00C5448C"/>
    <w:rsid w:val="00C612DA"/>
    <w:rsid w:val="00C7741E"/>
    <w:rsid w:val="00C875AB"/>
    <w:rsid w:val="00CA3DF1"/>
    <w:rsid w:val="00CA4581"/>
    <w:rsid w:val="00CE18D5"/>
    <w:rsid w:val="00CF05CC"/>
    <w:rsid w:val="00CF5F90"/>
    <w:rsid w:val="00D04109"/>
    <w:rsid w:val="00D445F5"/>
    <w:rsid w:val="00D76EC8"/>
    <w:rsid w:val="00DB7105"/>
    <w:rsid w:val="00DD6416"/>
    <w:rsid w:val="00DF4E0A"/>
    <w:rsid w:val="00E02DCD"/>
    <w:rsid w:val="00E12C60"/>
    <w:rsid w:val="00E14D14"/>
    <w:rsid w:val="00E22E87"/>
    <w:rsid w:val="00E57630"/>
    <w:rsid w:val="00E86C2B"/>
    <w:rsid w:val="00ED1DF5"/>
    <w:rsid w:val="00EF7CC9"/>
    <w:rsid w:val="00F014FC"/>
    <w:rsid w:val="00F024A5"/>
    <w:rsid w:val="00F207C0"/>
    <w:rsid w:val="00F20AE5"/>
    <w:rsid w:val="00F645C7"/>
    <w:rsid w:val="00F6692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A34EAB3"/>
  <w15:chartTrackingRefBased/>
  <w15:docId w15:val="{DC174FA4-0DE9-FC42-B0B4-4C67379A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es">
    <w:name w:val="Initiale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0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xime/Library/Containers/com.microsoft.Word/Data/Library/Application%20Support/Microsoft/Office/16.0/DTS/Search/%7b5A70818A-8434-5F4A-9D4F-CF740F1D8ED7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E58B898032CA40B51307872405BB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31DA7A-B2FB-0C48-AA03-981A58E35C55}"/>
      </w:docPartPr>
      <w:docPartBody>
        <w:p w:rsidR="00ED5746" w:rsidRDefault="00E65ECC">
          <w:pPr>
            <w:pStyle w:val="39E58B898032CA40B51307872405BBC8"/>
          </w:pPr>
          <w:r>
            <w:t>V</w:t>
          </w:r>
          <w:r w:rsidRPr="00333CD3">
            <w:t>N</w:t>
          </w:r>
        </w:p>
      </w:docPartBody>
    </w:docPart>
    <w:docPart>
      <w:docPartPr>
        <w:name w:val="B5975EBA04A2D045B001DD2124AB56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4A55CE-73AF-C340-A457-43487E6AAF34}"/>
      </w:docPartPr>
      <w:docPartBody>
        <w:p w:rsidR="00ED5746" w:rsidRDefault="00E65ECC">
          <w:pPr>
            <w:pStyle w:val="B5975EBA04A2D045B001DD2124AB56E6"/>
          </w:pPr>
          <w:r>
            <w:rPr>
              <w:lang w:bidi="fr-FR"/>
            </w:rPr>
            <w:t>Objectif</w:t>
          </w:r>
        </w:p>
      </w:docPartBody>
    </w:docPart>
    <w:docPart>
      <w:docPartPr>
        <w:name w:val="58CF7C11B2903E4B8AA9EB6404A400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5299E3-747D-8D42-9842-634016A53003}"/>
      </w:docPartPr>
      <w:docPartBody>
        <w:p w:rsidR="00ED5746" w:rsidRDefault="00E65ECC">
          <w:pPr>
            <w:pStyle w:val="58CF7C11B2903E4B8AA9EB6404A400F9"/>
          </w:pPr>
          <w:r w:rsidRPr="00BB1D9E">
            <w:rPr>
              <w:lang w:bidi="fr-FR"/>
            </w:rPr>
            <w:t>COMPÉTENCES</w:t>
          </w:r>
        </w:p>
      </w:docPartBody>
    </w:docPart>
    <w:docPart>
      <w:docPartPr>
        <w:name w:val="D2DB33217F54894C8F8BA3CB238A1A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662CFD-4856-CA40-A8B9-2621674E0C8D}"/>
      </w:docPartPr>
      <w:docPartBody>
        <w:p w:rsidR="00ED5746" w:rsidRDefault="00E65ECC">
          <w:pPr>
            <w:pStyle w:val="D2DB33217F54894C8F8BA3CB238A1A62"/>
          </w:pPr>
          <w:r>
            <w:rPr>
              <w:lang w:bidi="fr-FR"/>
            </w:rPr>
            <w:t>Votre nom</w:t>
          </w:r>
        </w:p>
      </w:docPartBody>
    </w:docPart>
    <w:docPart>
      <w:docPartPr>
        <w:name w:val="F47AF5AB7935AD4AB12BF17B83DB6B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C487B4-1783-BC40-BD7E-55DD2E0FF906}"/>
      </w:docPartPr>
      <w:docPartBody>
        <w:p w:rsidR="00ED5746" w:rsidRDefault="00E65ECC">
          <w:pPr>
            <w:pStyle w:val="F47AF5AB7935AD4AB12BF17B83DB6B08"/>
          </w:pPr>
          <w:r w:rsidRPr="009947B0">
            <w:rPr>
              <w:lang w:bidi="fr-FR"/>
            </w:rPr>
            <w:t>EXPÉRIENCE</w:t>
          </w:r>
        </w:p>
      </w:docPartBody>
    </w:docPart>
    <w:docPart>
      <w:docPartPr>
        <w:name w:val="FE46EF95458B5F4181E88B8EF33320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CC18FA-46D2-4A4A-BBCC-4CF5EBE6744D}"/>
      </w:docPartPr>
      <w:docPartBody>
        <w:p w:rsidR="00ED5746" w:rsidRDefault="00E65ECC">
          <w:pPr>
            <w:pStyle w:val="FE46EF95458B5F4181E88B8EF3332022"/>
          </w:pPr>
          <w:r w:rsidRPr="00333CD3">
            <w:rPr>
              <w:lang w:bidi="fr-FR"/>
            </w:rPr>
            <w:t>Formation</w:t>
          </w:r>
        </w:p>
      </w:docPartBody>
    </w:docPart>
    <w:docPart>
      <w:docPartPr>
        <w:name w:val="9F4886DB3045C5429DB6A5313D03F5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9CCD4D-5E53-2B4B-8553-68901FC41AC6}"/>
      </w:docPartPr>
      <w:docPartBody>
        <w:p w:rsidR="00ED5746" w:rsidRDefault="00E65ECC">
          <w:pPr>
            <w:pStyle w:val="9F4886DB3045C5429DB6A5313D03F54C"/>
          </w:pPr>
          <w:r w:rsidRPr="00333CD3">
            <w:rPr>
              <w:lang w:bidi="fr-FR"/>
            </w:rPr>
            <w:t>Établissement</w:t>
          </w:r>
        </w:p>
      </w:docPartBody>
    </w:docPart>
    <w:docPart>
      <w:docPartPr>
        <w:name w:val="D211C155B85A24419CFE2A1F779DD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6C22A2-02EE-F345-8F17-033399EB5579}"/>
      </w:docPartPr>
      <w:docPartBody>
        <w:p w:rsidR="00ED5746" w:rsidRDefault="00E65ECC">
          <w:pPr>
            <w:pStyle w:val="D211C155B85A24419CFE2A1F779DD5FF"/>
          </w:pPr>
          <w:r w:rsidRPr="00BB1D9E">
            <w:rPr>
              <w:lang w:bidi="fr-FR"/>
            </w:rPr>
            <w:t>EXPÉRIENCE DE BÉNÉVOLAT</w:t>
          </w:r>
          <w:r w:rsidRPr="00333CD3">
            <w:rPr>
              <w:lang w:bidi="fr-FR"/>
            </w:rPr>
            <w:t xml:space="preserve"> ou d’animation</w:t>
          </w:r>
        </w:p>
      </w:docPartBody>
    </w:docPart>
    <w:docPart>
      <w:docPartPr>
        <w:name w:val="0F5FC0B9D1636D4E99C24304C57632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DE6B4C-FD08-CA4F-B08A-DC0BD0414CE0}"/>
      </w:docPartPr>
      <w:docPartBody>
        <w:p w:rsidR="00ED5746" w:rsidRDefault="00304CFA" w:rsidP="00304CFA">
          <w:pPr>
            <w:pStyle w:val="0F5FC0B9D1636D4E99C24304C5763215"/>
          </w:pPr>
          <w:r>
            <w:rPr>
              <w:lang w:bidi="fr-FR"/>
            </w:rPr>
            <w:t>Votre nom</w:t>
          </w:r>
        </w:p>
      </w:docPartBody>
    </w:docPart>
    <w:docPart>
      <w:docPartPr>
        <w:name w:val="4BA7335F1145A540B09A4576D66513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5EBFDE-F0D2-C049-98A6-04E07DF7CA34}"/>
      </w:docPartPr>
      <w:docPartBody>
        <w:p w:rsidR="00ED5746" w:rsidRDefault="00304CFA" w:rsidP="00304CFA">
          <w:pPr>
            <w:pStyle w:val="4BA7335F1145A540B09A4576D665130B"/>
          </w:pPr>
          <w:r w:rsidRPr="00333CD3">
            <w:rPr>
              <w:lang w:bidi="fr-FR"/>
            </w:rPr>
            <w:t>Lien vers d’autres pages en ligne : Portfolio/Site web/Blog</w:t>
          </w:r>
        </w:p>
      </w:docPartBody>
    </w:docPart>
    <w:docPart>
      <w:docPartPr>
        <w:name w:val="E9D729F66FB7D043B13775E37C4A1A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22CC16-0138-BE4B-96BA-01B5E6E82CF2}"/>
      </w:docPartPr>
      <w:docPartBody>
        <w:p w:rsidR="006C3030" w:rsidRDefault="005B4503" w:rsidP="005B4503">
          <w:pPr>
            <w:pStyle w:val="E9D729F66FB7D043B13775E37C4A1A47"/>
          </w:pPr>
          <w:r w:rsidRPr="00333CD3">
            <w:rPr>
              <w:lang w:bidi="fr-FR"/>
            </w:rPr>
            <w:t>Date d’obtention</w:t>
          </w:r>
        </w:p>
      </w:docPartBody>
    </w:docPart>
    <w:docPart>
      <w:docPartPr>
        <w:name w:val="342E025395AB4143A3A309411B3D58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EB804E-9D42-9343-96CB-70FB481C795E}"/>
      </w:docPartPr>
      <w:docPartBody>
        <w:p w:rsidR="006C3030" w:rsidRDefault="005B4503" w:rsidP="005B4503">
          <w:pPr>
            <w:pStyle w:val="342E025395AB4143A3A309411B3D58FC"/>
          </w:pPr>
          <w:r>
            <w:rPr>
              <w:lang w:bidi="fr-FR"/>
            </w:rPr>
            <w:t xml:space="preserve">Profession ou </w:t>
          </w:r>
          <w:r w:rsidRPr="001D2CE4">
            <w:rPr>
              <w:lang w:bidi="fr-FR"/>
            </w:rPr>
            <w:t>SECTEUR</w:t>
          </w:r>
          <w:r>
            <w:rPr>
              <w:lang w:bidi="fr-FR"/>
            </w:rPr>
            <w:t xml:space="preserve"> </w:t>
          </w:r>
          <w:r w:rsidRPr="001D2CE4">
            <w:rPr>
              <w:lang w:bidi="fr-FR"/>
            </w:rPr>
            <w:t>D’ACTIVITÉ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FA"/>
    <w:rsid w:val="00203ED2"/>
    <w:rsid w:val="00304CFA"/>
    <w:rsid w:val="005B4503"/>
    <w:rsid w:val="006C3030"/>
    <w:rsid w:val="007A6A94"/>
    <w:rsid w:val="008A51A8"/>
    <w:rsid w:val="008C13D4"/>
    <w:rsid w:val="00E65ECC"/>
    <w:rsid w:val="00ED5746"/>
    <w:rsid w:val="00FD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E58B898032CA40B51307872405BBC8">
    <w:name w:val="39E58B898032CA40B51307872405BBC8"/>
  </w:style>
  <w:style w:type="paragraph" w:customStyle="1" w:styleId="B5975EBA04A2D045B001DD2124AB56E6">
    <w:name w:val="B5975EBA04A2D045B001DD2124AB56E6"/>
  </w:style>
  <w:style w:type="paragraph" w:customStyle="1" w:styleId="58CF7C11B2903E4B8AA9EB6404A400F9">
    <w:name w:val="58CF7C11B2903E4B8AA9EB6404A400F9"/>
  </w:style>
  <w:style w:type="paragraph" w:customStyle="1" w:styleId="D2DB33217F54894C8F8BA3CB238A1A62">
    <w:name w:val="D2DB33217F54894C8F8BA3CB238A1A62"/>
  </w:style>
  <w:style w:type="paragraph" w:customStyle="1" w:styleId="F47AF5AB7935AD4AB12BF17B83DB6B08">
    <w:name w:val="F47AF5AB7935AD4AB12BF17B83DB6B08"/>
  </w:style>
  <w:style w:type="paragraph" w:customStyle="1" w:styleId="FE46EF95458B5F4181E88B8EF3332022">
    <w:name w:val="FE46EF95458B5F4181E88B8EF3332022"/>
  </w:style>
  <w:style w:type="paragraph" w:customStyle="1" w:styleId="9F4886DB3045C5429DB6A5313D03F54C">
    <w:name w:val="9F4886DB3045C5429DB6A5313D03F54C"/>
  </w:style>
  <w:style w:type="paragraph" w:customStyle="1" w:styleId="D211C155B85A24419CFE2A1F779DD5FF">
    <w:name w:val="D211C155B85A24419CFE2A1F779DD5FF"/>
  </w:style>
  <w:style w:type="paragraph" w:customStyle="1" w:styleId="0F5FC0B9D1636D4E99C24304C5763215">
    <w:name w:val="0F5FC0B9D1636D4E99C24304C5763215"/>
    <w:rsid w:val="00304CFA"/>
  </w:style>
  <w:style w:type="paragraph" w:customStyle="1" w:styleId="4BA7335F1145A540B09A4576D665130B">
    <w:name w:val="4BA7335F1145A540B09A4576D665130B"/>
    <w:rsid w:val="00304CFA"/>
  </w:style>
  <w:style w:type="paragraph" w:customStyle="1" w:styleId="E9D729F66FB7D043B13775E37C4A1A47">
    <w:name w:val="E9D729F66FB7D043B13775E37C4A1A47"/>
    <w:rsid w:val="005B4503"/>
  </w:style>
  <w:style w:type="paragraph" w:customStyle="1" w:styleId="342E025395AB4143A3A309411B3D58FC">
    <w:name w:val="342E025395AB4143A3A309411B3D58FC"/>
    <w:rsid w:val="005B45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1 route de noiron
21910 Saulon la chapelle</CompanyFax>
  <CompanyEmail>Maxime21160@icloud.com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141F1C-D016-624A-865D-644144452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{5A70818A-8434-5F4A-9D4F-CF740F1D8ED7}tf16392737.dotx</Template>
  <TotalTime>42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Dupont-Jourdan</dc:creator>
  <cp:keywords/>
  <dc:description/>
  <cp:lastModifiedBy>DUPONTJOURDAN Maxime</cp:lastModifiedBy>
  <cp:revision>19</cp:revision>
  <cp:lastPrinted>2022-06-07T19:23:00Z</cp:lastPrinted>
  <dcterms:created xsi:type="dcterms:W3CDTF">2022-05-31T12:18:00Z</dcterms:created>
  <dcterms:modified xsi:type="dcterms:W3CDTF">2023-02-11T13:25:00Z</dcterms:modified>
</cp:coreProperties>
</file>